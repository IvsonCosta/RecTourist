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RecTourist</w:t>
      </w:r>
    </w:p>
    <w:p>
      <w:pPr>
        <w:pStyle w:val="Ttulododocumento"/>
        <w:rPr/>
      </w:pPr>
      <w:r>
        <w:rPr/>
        <w:t>Plano de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Corpodetexto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943600" cy="279654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279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7056"/>
                              <w:gridCol w:w="2304"/>
                            </w:tblGrid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00000A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Início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08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Configuração de conta no GitHub controle de versões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Criar Projeto piloto para apresentação em sala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Criar a lista de itens de trabalho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Elaborar documento de visão do sistema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Elaborar palno de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Capacitação na plataforma escolhida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Definir a arquitetura preliminar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Definir a lista de riscos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Especificar os requisitos inicias do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Implementar os protótipos de GUI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Preparar a apresentação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Configuração da IDE + Criação do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Definir Plano de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09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/0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/2015 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a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07/10/2015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Final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14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/10</w:t>
                                  </w:r>
                                  <w:bookmarkStart w:id="0" w:name="OLE_LINK112"/>
                                  <w:bookmarkEnd w:id="0"/>
                                  <w:r>
                                    <w:rPr>
                                      <w:color w:val="00000A"/>
                                    </w:rPr>
                                    <w:t>/2015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Quadro1" stroked="f" style="position:absolute;margin-left:-5.65pt;margin-top:0.05pt;width:467.9pt;height:220.1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7056"/>
                        <w:gridCol w:w="2304"/>
                      </w:tblGrid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A"/>
                              </w:rPr>
                              <w:t>Data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Início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0</w:t>
                            </w:r>
                            <w:r>
                              <w:rPr>
                                <w:color w:val="00000A"/>
                              </w:rPr>
                              <w:t>2</w:t>
                            </w:r>
                            <w:r>
                              <w:rPr>
                                <w:color w:val="00000A"/>
                              </w:rPr>
                              <w:t>/</w:t>
                            </w:r>
                            <w:r>
                              <w:rPr>
                                <w:color w:val="00000A"/>
                              </w:rPr>
                              <w:t>08</w:t>
                            </w:r>
                            <w:r>
                              <w:rPr>
                                <w:color w:val="00000A"/>
                              </w:rPr>
                              <w:t>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Configuração de conta no GitHub controle de versões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Criar Projeto piloto para apresentação em sala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Criar a lista de itens de trabalho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Elaborar documento de visão do sistema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Elaborar palno de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Capacitação na plataforma escolhida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Definir a arquitetura preliminar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Definir a lista de riscos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Especificar os requisitos inicias do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Implementar os protótipos de GUI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Preparar a apresentação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Configuração da IDE + Criação do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Definir Plano de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09</w:t>
                            </w:r>
                            <w:r>
                              <w:rPr>
                                <w:color w:val="00000A"/>
                              </w:rPr>
                              <w:t>/0</w:t>
                            </w:r>
                            <w:r>
                              <w:rPr>
                                <w:color w:val="00000A"/>
                              </w:rPr>
                              <w:t>8</w:t>
                            </w:r>
                            <w:r>
                              <w:rPr>
                                <w:color w:val="00000A"/>
                              </w:rPr>
                              <w:t xml:space="preserve">/2015 </w:t>
                            </w:r>
                            <w:r>
                              <w:rPr>
                                <w:color w:val="00000A"/>
                              </w:rPr>
                              <w:t xml:space="preserve">a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07/10/2015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Final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14</w:t>
                            </w:r>
                            <w:r>
                              <w:rPr>
                                <w:color w:val="00000A"/>
                              </w:rPr>
                              <w:t>/10</w:t>
                            </w:r>
                            <w:bookmarkStart w:id="1" w:name="OLE_LINK112"/>
                            <w:bookmarkEnd w:id="1"/>
                            <w:r>
                              <w:rPr>
                                <w:color w:val="00000A"/>
                              </w:rPr>
                              <w:t>/2015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</w:p>
    <w:p>
      <w:pPr>
        <w:pStyle w:val="Ttulo1"/>
        <w:rPr>
          <w:b w:val="false"/>
          <w:b w:val="false"/>
        </w:rPr>
      </w:pPr>
      <w:r>
        <w:rPr/>
        <w:t>2.  Objetivos de Alto Nível</w:t>
      </w:r>
      <w:r>
        <w:rPr>
          <w:b w:val="false"/>
        </w:rPr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Configurar o repósitorio para o controle de versões</w:t>
      </w:r>
    </w:p>
    <w:p>
      <w:pPr>
        <w:pStyle w:val="ListParagraph"/>
        <w:numPr>
          <w:ilvl w:val="0"/>
          <w:numId w:val="5"/>
        </w:numPr>
        <w:rPr/>
      </w:pPr>
      <w:r>
        <w:rPr/>
        <w:t>Criar</w:t>
      </w:r>
      <w:r>
        <w:rPr/>
        <w:t xml:space="preserve">  Lista de Itens.</w:t>
      </w:r>
    </w:p>
    <w:p>
      <w:pPr>
        <w:pStyle w:val="ListParagraph"/>
        <w:numPr>
          <w:ilvl w:val="0"/>
          <w:numId w:val="5"/>
        </w:numPr>
        <w:rPr/>
      </w:pPr>
      <w:r>
        <w:rPr/>
        <w:t>Elaborar Documento de Visão do sistema, Plano de Projeto,Plano de Iteração.</w:t>
      </w:r>
      <w:r>
        <w:rPr/>
        <w:t xml:space="preserve">   </w:t>
      </w:r>
    </w:p>
    <w:p>
      <w:pPr>
        <w:pStyle w:val="ListParagraph"/>
        <w:numPr>
          <w:ilvl w:val="0"/>
          <w:numId w:val="5"/>
        </w:numPr>
        <w:rPr/>
      </w:pPr>
      <w:r>
        <w:rPr/>
        <w:t>Definir</w:t>
      </w:r>
      <w:r>
        <w:rPr/>
        <w:t xml:space="preserve"> Riscos, </w:t>
      </w:r>
      <w:r>
        <w:rPr/>
        <w:t>Arquitetura</w:t>
      </w:r>
      <w:r>
        <w:rPr/>
        <w:t>.</w:t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3.  Itens de Trabalho</w:t>
      </w:r>
    </w:p>
    <w:p>
      <w:pPr>
        <w:pStyle w:val="Normal"/>
        <w:rPr/>
      </w:pPr>
      <w:r>
        <w:rPr/>
      </w:r>
    </w:p>
    <w:tbl>
      <w:tblPr>
        <w:tblW w:w="97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81"/>
        <w:gridCol w:w="1134"/>
        <w:gridCol w:w="993"/>
        <w:gridCol w:w="1134"/>
        <w:gridCol w:w="708"/>
        <w:gridCol w:w="993"/>
        <w:gridCol w:w="1275"/>
        <w:gridCol w:w="1274"/>
      </w:tblGrid>
      <w:tr>
        <w:trPr>
          <w:trHeight w:val="533" w:hRule="atLeast"/>
        </w:trPr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89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Configuração de conta no GitHub para cliente de controle de versões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Criar projeto piloto para apresentação em sala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Média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15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Criar a lista de itens de trabalho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Elaborar documento de visão do sistema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</w:t>
            </w:r>
            <w:bookmarkStart w:id="2" w:name="__DdeLink__537_2059228746"/>
            <w:bookmarkEnd w:id="2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Elaborar plano do projeto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Capacitação na plataforma escolhida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20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bidi w:val="0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Definir a arquitetura preliminar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4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Elaborar Plano de Iteração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Definir a lista de riscos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Especificar os requisitos iniciais do projeto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Em desenvolvimento</w:t>
            </w:r>
          </w:p>
        </w:tc>
        <w:tc>
          <w:tcPr>
            <w:tcW w:w="70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Implementar os protótipos de GUI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4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Não iniciado</w:t>
            </w:r>
          </w:p>
        </w:tc>
        <w:tc>
          <w:tcPr>
            <w:tcW w:w="70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4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Preparar a apresentação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Alta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Não iniciado</w:t>
            </w:r>
          </w:p>
        </w:tc>
        <w:tc>
          <w:tcPr>
            <w:tcW w:w="70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Ivson</w:t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4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Configuração da IDE + Criação do projeto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Média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Finalizado</w:t>
            </w:r>
          </w:p>
        </w:tc>
        <w:tc>
          <w:tcPr>
            <w:tcW w:w="708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I1</w:t>
            </w:r>
          </w:p>
        </w:tc>
        <w:tc>
          <w:tcPr>
            <w:tcW w:w="993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waltson/Ivson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9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rPr/>
      </w:pPr>
      <w:r>
        <w:rPr/>
        <w:t>4.  Lista de Problemas</w:t>
      </w:r>
    </w:p>
    <w:p>
      <w:pPr>
        <w:pStyle w:val="InfoBlue"/>
        <w:rPr>
          <w:vanish w:val="false"/>
        </w:rPr>
      </w:pPr>
      <w:r>
        <w:rPr/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120"/>
        <w:gridCol w:w="1416"/>
        <w:gridCol w:w="4824"/>
      </w:tblGrid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3"/>
        </w:numPr>
        <w:rPr>
          <w:b w:val="false"/>
          <w:b w:val="false"/>
        </w:rPr>
      </w:pPr>
      <w:r>
        <w:rPr>
          <w:b w:val="false"/>
        </w:rPr>
        <w:t>O Documento de Plano da interação Atual deverá conter os principais requisitos, separados por estimativa de entrega (release).</w:t>
      </w:r>
    </w:p>
    <w:p>
      <w:pPr>
        <w:pStyle w:val="Ttulo2"/>
        <w:numPr>
          <w:ilvl w:val="0"/>
          <w:numId w:val="3"/>
        </w:numPr>
        <w:rPr>
          <w:b w:val="false"/>
          <w:b w:val="false"/>
        </w:rPr>
      </w:pPr>
      <w:r>
        <w:rPr>
          <w:b w:val="false"/>
        </w:rPr>
        <w:t>Os Requisitos com prioridade alta deverão ser apresentados ao final da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558"/>
        <w:gridCol w:w="6801"/>
      </w:tblGrid>
      <w:tr>
        <w:trPr/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6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>
                <w:bCs/>
                <w:iCs/>
              </w:rPr>
            </w:pPr>
            <w:r>
              <w:rPr>
                <w:iCs/>
                <w:color w:val="000000" w:themeColor="text1"/>
              </w:rPr>
              <w:t xml:space="preserve">Validar a Documentação junto com Entrega Funcional  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 xml:space="preserve">Data da Avaliação </w:t>
            </w:r>
            <w:r>
              <w:rPr/>
              <w:t>1</w:t>
            </w:r>
          </w:p>
        </w:tc>
        <w:tc>
          <w:tcPr>
            <w:tcW w:w="6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14</w:t>
            </w:r>
            <w:r>
              <w:rPr>
                <w:iCs/>
              </w:rPr>
              <w:t>/1</w:t>
            </w:r>
            <w:r>
              <w:rPr>
                <w:iCs/>
              </w:rPr>
              <w:t>0</w:t>
            </w:r>
            <w:r>
              <w:rPr>
                <w:iCs/>
              </w:rPr>
              <w:t>/2015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Participantes</w:t>
            </w:r>
          </w:p>
        </w:tc>
        <w:tc>
          <w:tcPr>
            <w:tcW w:w="6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Ivson Costa, Waltson Silva e o Professor Jarley.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Avaliação X Objetivos Iniciais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Itens de Trabalho: Planejado X Realizado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color w:val="000000" w:themeColor="text1"/>
        </w:rPr>
        <w:t>Avaliação X Resultados de Testes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Outras Avaliações e Desvios</w:t>
      </w:r>
    </w:p>
    <w:p>
      <w:pPr>
        <w:pStyle w:val="InfoBluelistitem"/>
        <w:spacing w:before="0" w:after="120"/>
        <w:ind w:left="720" w:hanging="0"/>
        <w:rPr/>
      </w:pPr>
      <w:r>
        <w:rPr>
          <w:color w:val="000000" w:themeColor="text1"/>
        </w:rPr>
        <w:t>N/A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Cabealho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Plano de Iteração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 18/09/2015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0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LinkdaInternet">
    <w:name w:val="Link da Internet"/>
    <w:semiHidden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qFormat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Grame" w:customStyle="1">
    <w:name w:val="grame"/>
    <w:basedOn w:val="DefaultParagraphFont"/>
    <w:qFormat/>
    <w:rsid w:val="00d33ed0"/>
    <w:rPr/>
  </w:style>
  <w:style w:type="character" w:styleId="Ttulo1Char" w:customStyle="1">
    <w:name w:val="Título 1 Char"/>
    <w:basedOn w:val="DefaultParagraphFont"/>
    <w:link w:val="Ttulo1"/>
    <w:qFormat/>
    <w:rsid w:val="00d33ed0"/>
    <w:rPr>
      <w:rFonts w:ascii="Arial" w:hAnsi="Arial"/>
      <w:b/>
      <w:sz w:val="24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pPr/>
    <w:rPr/>
  </w:style>
  <w:style w:type="paragraph" w:styleId="CommentSubject" w:customStyle="1">
    <w:name w:val="Comment Subject"/>
    <w:basedOn w:val="Annotationtext"/>
    <w:semiHidden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24a3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08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BF45-A4D3-475A-8232-7A451DFB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72</TotalTime>
  <Application>LibreOffice/5.0.1.2$Linux_x86 LibreOffice_project/00m0$Build-2</Application>
  <Paragraphs>168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2015-06-08T20:18:00Z</dcterms:created>
  <dc:creator>Jarley</dc:creator>
  <dc:language>pt-BR</dc:language>
  <cp:lastPrinted>2014-08-18T21:53:00Z</cp:lastPrinted>
  <dcterms:modified xsi:type="dcterms:W3CDTF">2015-09-24T12:34:08Z</dcterms:modified>
  <cp:revision>8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